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3B" w:rsidRDefault="00A35B3B" w:rsidP="00A35B3B">
      <w:pPr>
        <w:ind w:left="1416" w:firstLine="708"/>
        <w:rPr>
          <w:rFonts w:asciiTheme="majorHAnsi" w:hAnsiTheme="majorHAnsi" w:cstheme="majorHAnsi"/>
          <w:sz w:val="96"/>
          <w:szCs w:val="48"/>
          <w:lang w:eastAsia="nl-NL"/>
        </w:rPr>
      </w:pPr>
    </w:p>
    <w:p w:rsidR="00BB0FB7" w:rsidRDefault="00BB0FB7" w:rsidP="00A35B3B">
      <w:pPr>
        <w:ind w:left="1416" w:firstLine="708"/>
        <w:rPr>
          <w:rFonts w:asciiTheme="majorHAnsi" w:hAnsiTheme="majorHAnsi" w:cstheme="majorHAnsi"/>
          <w:sz w:val="96"/>
          <w:szCs w:val="48"/>
          <w:lang w:eastAsia="nl-NL"/>
        </w:rPr>
      </w:pPr>
    </w:p>
    <w:p w:rsidR="00A35B3B" w:rsidRDefault="00A35B3B" w:rsidP="00A35B3B">
      <w:pPr>
        <w:ind w:left="1416" w:firstLine="708"/>
        <w:rPr>
          <w:rFonts w:asciiTheme="majorHAnsi" w:hAnsiTheme="majorHAnsi" w:cstheme="majorHAnsi"/>
          <w:sz w:val="96"/>
          <w:szCs w:val="48"/>
          <w:lang w:eastAsia="nl-NL"/>
        </w:rPr>
      </w:pPr>
    </w:p>
    <w:p w:rsidR="00A35B3B" w:rsidRPr="00173F94" w:rsidRDefault="00A35B3B" w:rsidP="004F6F61">
      <w:pPr>
        <w:pStyle w:val="Title"/>
        <w:rPr>
          <w:lang w:eastAsia="nl-NL"/>
        </w:rPr>
      </w:pPr>
      <w:r w:rsidRPr="00173F94">
        <w:rPr>
          <w:lang w:eastAsia="nl-NL"/>
        </w:rPr>
        <w:t>Sjabloon</w:t>
      </w:r>
    </w:p>
    <w:p w:rsidR="00C4736D" w:rsidRPr="00B80509" w:rsidRDefault="00A35B3B" w:rsidP="004F6F61">
      <w:pPr>
        <w:pStyle w:val="Title"/>
      </w:pPr>
      <w:r>
        <w:rPr>
          <w:sz w:val="72"/>
          <w:lang w:eastAsia="nl-NL"/>
        </w:rPr>
        <w:t xml:space="preserve">Programma van </w:t>
      </w:r>
      <w:r w:rsidR="0075683D">
        <w:rPr>
          <w:sz w:val="72"/>
          <w:lang w:eastAsia="nl-NL"/>
        </w:rPr>
        <w:t>E</w:t>
      </w:r>
      <w:r>
        <w:rPr>
          <w:sz w:val="72"/>
          <w:lang w:eastAsia="nl-NL"/>
        </w:rPr>
        <w:t>isen</w:t>
      </w:r>
    </w:p>
    <w:p w:rsidR="00BB0FB7" w:rsidRPr="00BB0FB7" w:rsidRDefault="00BB0FB7" w:rsidP="004F6F61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C4736D" w:rsidRPr="00C4736D" w:rsidRDefault="00C4736D" w:rsidP="00C4736D">
      <w:pPr>
        <w:rPr>
          <w:lang w:eastAsia="nl-NL"/>
        </w:rPr>
      </w:pPr>
    </w:p>
    <w:p w:rsidR="00C4736D" w:rsidRDefault="00C4736D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BB0FB7">
      <w:pPr>
        <w:rPr>
          <w:lang w:eastAsia="nl-NL"/>
        </w:rPr>
      </w:pPr>
    </w:p>
    <w:p w:rsidR="00BB0FB7" w:rsidRDefault="00BB0FB7" w:rsidP="00BB0FB7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29B76" wp14:editId="5A82D9F4">
                <wp:simplePos x="0" y="0"/>
                <wp:positionH relativeFrom="column">
                  <wp:posOffset>3460064</wp:posOffset>
                </wp:positionH>
                <wp:positionV relativeFrom="paragraph">
                  <wp:posOffset>121412</wp:posOffset>
                </wp:positionV>
                <wp:extent cx="2721051" cy="1316736"/>
                <wp:effectExtent l="0" t="0" r="22225" b="1714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051" cy="131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0FB7" w:rsidRDefault="00BB0FB7" w:rsidP="00BB0FB7">
                            <w:r>
                              <w:t>Naam:</w:t>
                            </w:r>
                          </w:p>
                          <w:p w:rsidR="00BB0FB7" w:rsidRDefault="00BB0FB7" w:rsidP="00BB0FB7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B0FB7" w:rsidRDefault="00BB0FB7" w:rsidP="00BB0FB7">
                            <w:r>
                              <w:t>Datum:</w:t>
                            </w:r>
                          </w:p>
                          <w:p w:rsidR="00BB0FB7" w:rsidRDefault="00BB0FB7" w:rsidP="00BB0FB7">
                            <w:r>
                              <w:t>Versie: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32329B7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45pt;margin-top:9.55pt;width:214.25pt;height:10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" fillcolor="white [3201]" strokeweight=".5pt">
                <v:textbox>
                  <w:txbxContent>
                    <w:p w:rsidR="00BB0FB7" w:rsidRDefault="00BB0FB7" w:rsidP="00BB0FB7">
                      <w:r>
                        <w:t>Naam:</w:t>
                      </w:r>
                    </w:p>
                    <w:p w:rsidR="00BB0FB7" w:rsidRDefault="00BB0FB7" w:rsidP="00BB0FB7">
                      <w:r>
                        <w:t>Leerlingnummer:</w:t>
                      </w:r>
                    </w:p>
                    <w:p w:rsidR="00BB0FB7" w:rsidRDefault="00BB0FB7" w:rsidP="00BB0FB7">
                      <w:r>
                        <w:t>Datum:</w:t>
                      </w:r>
                    </w:p>
                    <w:p w:rsidR="00BB0FB7" w:rsidRDefault="00BB0FB7" w:rsidP="00BB0FB7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</w:p>
    <w:p w:rsidR="00C4736D" w:rsidRDefault="00C4736D" w:rsidP="00C4736D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B5637" wp14:editId="4FD736B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6D" w:rsidRDefault="00C4736D" w:rsidP="00C4736D">
                            <w:r>
                              <w:t>Naam:</w:t>
                            </w:r>
                          </w:p>
                          <w:p w:rsidR="00C4736D" w:rsidRDefault="00C4736D" w:rsidP="00C4736D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C4736D" w:rsidRDefault="00C4736D" w:rsidP="00C4736D">
                            <w:r>
                              <w:t>Datum:</w:t>
                            </w:r>
                          </w:p>
                          <w:p w:rsidR="00C4736D" w:rsidRDefault="00C4736D" w:rsidP="00C4736D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2B6B5637" id="_x0000_s1027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">
                <v:textbox style="mso-fit-shape-to-text:t">
                  <w:txbxContent>
                    <w:p w:rsidR="00C4736D" w:rsidRDefault="00C4736D" w:rsidP="00C4736D">
                      <w:r>
                        <w:t>Naam:</w:t>
                      </w:r>
                    </w:p>
                    <w:p w:rsidR="00C4736D" w:rsidRDefault="00C4736D" w:rsidP="00C4736D">
                      <w:r>
                        <w:t>Leerlingnummer:</w:t>
                      </w:r>
                    </w:p>
                    <w:p w:rsidR="00C4736D" w:rsidRDefault="00C4736D" w:rsidP="00C4736D">
                      <w:r>
                        <w:t>Datum:</w:t>
                      </w:r>
                    </w:p>
                    <w:p w:rsidR="00C4736D" w:rsidRDefault="00C4736D" w:rsidP="00C4736D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F6F61" w:rsidRDefault="004F6F61" w:rsidP="004F6F61">
          <w:pPr>
            <w:pStyle w:val="Title"/>
            <w:rPr>
              <w:rFonts w:eastAsiaTheme="minorHAnsi"/>
            </w:rPr>
          </w:pPr>
          <w:r>
            <w:rPr>
              <w:rFonts w:eastAsiaTheme="minorHAnsi"/>
            </w:rPr>
            <w:t xml:space="preserve">Sjabloon Programma van </w:t>
          </w:r>
          <w:r w:rsidR="0075683D">
            <w:rPr>
              <w:rFonts w:eastAsiaTheme="minorHAnsi"/>
            </w:rPr>
            <w:t>E</w:t>
          </w:r>
          <w:r>
            <w:rPr>
              <w:rFonts w:eastAsiaTheme="minorHAnsi"/>
            </w:rPr>
            <w:t>isen</w:t>
          </w:r>
        </w:p>
        <w:p w:rsidR="00C4736D" w:rsidRPr="003C015F" w:rsidRDefault="004F6F61" w:rsidP="00C4736D">
          <w:pPr>
            <w:pStyle w:val="TOCHeading"/>
            <w:rPr>
              <w:noProof/>
            </w:rPr>
          </w:pPr>
          <w:r w:rsidRPr="004F6F61">
            <w:rPr>
              <w:rStyle w:val="Heading1Char"/>
              <w:sz w:val="32"/>
            </w:rPr>
            <w:t>In</w:t>
          </w:r>
          <w:r w:rsidR="00C4736D" w:rsidRPr="004F6F61">
            <w:rPr>
              <w:rStyle w:val="Heading1Char"/>
              <w:sz w:val="32"/>
            </w:rPr>
            <w:t>houdsopgave</w:t>
          </w:r>
          <w:r w:rsidR="00C4736D" w:rsidRPr="004F6F61">
            <w:rPr>
              <w:b w:val="0"/>
              <w:bCs w:val="0"/>
              <w:sz w:val="20"/>
            </w:rPr>
            <w:fldChar w:fldCharType="begin"/>
          </w:r>
          <w:r w:rsidR="00C4736D" w:rsidRPr="004F6F61">
            <w:rPr>
              <w:sz w:val="20"/>
            </w:rPr>
            <w:instrText xml:space="preserve"> TOC \o "1-3" \h \z \u </w:instrText>
          </w:r>
          <w:r w:rsidR="00C4736D" w:rsidRPr="004F6F61">
            <w:rPr>
              <w:b w:val="0"/>
              <w:bCs w:val="0"/>
              <w:sz w:val="20"/>
            </w:rPr>
            <w:fldChar w:fldCharType="separate"/>
          </w:r>
        </w:p>
        <w:p w:rsidR="00C4736D" w:rsidRPr="003C015F" w:rsidRDefault="0075683D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5" w:history="1">
            <w:r w:rsidR="00C4736D" w:rsidRPr="003C015F">
              <w:rPr>
                <w:rStyle w:val="Hyperlink"/>
                <w:noProof/>
              </w:rPr>
              <w:t>Inleiding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_Toc451844215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75683D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6" w:history="1">
            <w:r w:rsidR="00C4736D" w:rsidRPr="003C015F">
              <w:rPr>
                <w:rStyle w:val="Hyperlink"/>
                <w:noProof/>
              </w:rPr>
              <w:t>Bedrijf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_Toc451844216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75683D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7" w:history="1">
            <w:r w:rsidR="00C4736D" w:rsidRPr="003C015F">
              <w:rPr>
                <w:rStyle w:val="Hyperlink"/>
                <w:noProof/>
              </w:rPr>
              <w:t>Probleemstelling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_Toc451844217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75683D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8" w:history="1">
            <w:r w:rsidR="00C4736D" w:rsidRPr="003C015F">
              <w:rPr>
                <w:rStyle w:val="Hyperlink"/>
                <w:noProof/>
              </w:rPr>
              <w:t>Doelgroep(en)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_Toc451844218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75683D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9" w:history="1">
            <w:r w:rsidR="00C4736D" w:rsidRPr="003C015F">
              <w:rPr>
                <w:rStyle w:val="Hyperlink"/>
                <w:noProof/>
              </w:rPr>
              <w:t>Vormgeving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_Toc451844219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75683D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20" w:history="1">
            <w:r w:rsidR="00C4736D" w:rsidRPr="003C015F">
              <w:rPr>
                <w:rStyle w:val="Hyperlink"/>
                <w:noProof/>
              </w:rPr>
              <w:t>Informatie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_Toc451844220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4F6F61" w:rsidRDefault="0075683D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sz w:val="16"/>
              <w:lang w:eastAsia="nl-NL"/>
            </w:rPr>
          </w:pPr>
          <w:hyperlink w:anchor="_Toc451844221" w:history="1">
            <w:r w:rsidR="00C4736D" w:rsidRPr="003C015F">
              <w:rPr>
                <w:rStyle w:val="Hyperlink"/>
                <w:noProof/>
              </w:rPr>
              <w:t>Overig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_Toc451844221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4F6F61" w:rsidRDefault="00C4736D" w:rsidP="003C015F">
          <w:r w:rsidRPr="004F6F61">
            <w:rPr>
              <w:b/>
              <w:bCs/>
              <w:sz w:val="16"/>
            </w:rPr>
            <w:fldChar w:fldCharType="end"/>
          </w:r>
        </w:p>
      </w:sdtContent>
    </w:sdt>
    <w:p w:rsidR="00C4736D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4F6F61" w:rsidRPr="004F6F61" w:rsidRDefault="004F6F61" w:rsidP="004F6F61">
      <w:pPr>
        <w:pStyle w:val="Title"/>
        <w:rPr>
          <w:rFonts w:eastAsiaTheme="minorHAnsi"/>
        </w:rPr>
      </w:pPr>
      <w:bookmarkStart w:id="0" w:name="_Toc451844215"/>
      <w:r>
        <w:rPr>
          <w:rFonts w:eastAsiaTheme="minorHAnsi"/>
        </w:rPr>
        <w:lastRenderedPageBreak/>
        <w:t xml:space="preserve">Sjabloon Programma van </w:t>
      </w:r>
      <w:r w:rsidR="0075683D">
        <w:rPr>
          <w:rFonts w:eastAsiaTheme="minorHAnsi"/>
        </w:rPr>
        <w:t>E</w:t>
      </w:r>
      <w:r>
        <w:rPr>
          <w:rFonts w:eastAsiaTheme="minorHAnsi"/>
        </w:rPr>
        <w:t>isen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r w:rsidRPr="00BB0FB7">
        <w:rPr>
          <w:sz w:val="32"/>
        </w:rPr>
        <w:t>Inleiding</w:t>
      </w:r>
      <w:bookmarkEnd w:id="0"/>
    </w:p>
    <w:p w:rsidR="00C4736D" w:rsidRPr="000F2F06" w:rsidRDefault="00C4736D" w:rsidP="00C4736D">
      <w:r>
        <w:t>Beschrijf in he</w:t>
      </w:r>
      <w:r w:rsidR="00CA7F01">
        <w:t xml:space="preserve">t kort de kern van het project </w:t>
      </w:r>
      <w:r>
        <w:t>(maximaal vijf zinnen)</w:t>
      </w:r>
      <w:r w:rsidR="00CA7F01">
        <w:t>.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bookmarkStart w:id="1" w:name="_Toc440616373"/>
      <w:bookmarkStart w:id="2" w:name="_Toc451844216"/>
      <w:r w:rsidRPr="00BB0FB7">
        <w:rPr>
          <w:sz w:val="32"/>
        </w:rPr>
        <w:t>Bedrijf</w:t>
      </w:r>
      <w:bookmarkEnd w:id="1"/>
      <w:bookmarkEnd w:id="2"/>
    </w:p>
    <w:p w:rsidR="00C4736D" w:rsidRPr="000F2F06" w:rsidRDefault="00C4736D" w:rsidP="00C4736D">
      <w:r>
        <w:t>Geef een algemene beschrijving van het bedrijf van de opdrachtgever.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bookmarkStart w:id="3" w:name="_Toc451844217"/>
      <w:r w:rsidRPr="00BB0FB7">
        <w:rPr>
          <w:sz w:val="32"/>
        </w:rPr>
        <w:t>Probleemstelling</w:t>
      </w:r>
      <w:bookmarkEnd w:id="3"/>
    </w:p>
    <w:p w:rsidR="00C4736D" w:rsidRDefault="00C4736D" w:rsidP="00C4736D">
      <w:pPr>
        <w:rPr>
          <w:rFonts w:ascii="Calibri" w:hAnsi="Calibri"/>
        </w:rPr>
      </w:pPr>
      <w:bookmarkStart w:id="4" w:name="_Toc440616375"/>
      <w:r>
        <w:rPr>
          <w:rFonts w:ascii="Calibri" w:hAnsi="Calibri"/>
        </w:rPr>
        <w:t xml:space="preserve">Beschrijf kort waarom er een nieuwe applicatie wordt gebouwd. Geef een algemene beschrijving van de applicatie en de belangrijkste doelen van de applicatie. </w:t>
      </w:r>
      <w:r w:rsidR="00BB0FB7">
        <w:rPr>
          <w:rFonts w:ascii="Calibri" w:hAnsi="Calibri"/>
        </w:rPr>
        <w:t xml:space="preserve">Beschrijf </w:t>
      </w:r>
      <w:r w:rsidRPr="00AF1FBB">
        <w:rPr>
          <w:rFonts w:ascii="Calibri" w:hAnsi="Calibri"/>
        </w:rPr>
        <w:t>ook de consequenties voor de organisatie en haar medewerkers.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bookmarkStart w:id="5" w:name="_Toc451844218"/>
      <w:r w:rsidRPr="00BB0FB7">
        <w:rPr>
          <w:sz w:val="32"/>
        </w:rPr>
        <w:t>Doelgroep(en)</w:t>
      </w:r>
      <w:bookmarkEnd w:id="5"/>
    </w:p>
    <w:p w:rsidR="00C4736D" w:rsidRDefault="00C4736D" w:rsidP="00C4736D">
      <w:r>
        <w:t>Beschrijf voor wie de applicatie bestemd is.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bookmarkStart w:id="6" w:name="_Toc451844219"/>
      <w:r w:rsidRPr="00BB0FB7">
        <w:rPr>
          <w:sz w:val="32"/>
        </w:rPr>
        <w:t>Vormgeving</w:t>
      </w:r>
      <w:bookmarkEnd w:id="4"/>
      <w:bookmarkEnd w:id="6"/>
    </w:p>
    <w:p w:rsidR="00C4736D" w:rsidRPr="00FC3B1C" w:rsidRDefault="00C4736D" w:rsidP="00C4736D">
      <w:pPr>
        <w:rPr>
          <w:rFonts w:ascii="Calibri" w:hAnsi="Calibri"/>
        </w:rPr>
      </w:pPr>
      <w:bookmarkStart w:id="7" w:name="_Toc440616376"/>
      <w:r>
        <w:rPr>
          <w:rFonts w:ascii="Calibri" w:hAnsi="Calibri"/>
        </w:rPr>
        <w:t xml:space="preserve">Beschrijf de vormgeving van de website (kleuren, lettertypes). Gebruik eventueel een vlekkenplan om de grove indeling van de vensters weer te geven. 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bookmarkStart w:id="8" w:name="_Toc451844220"/>
      <w:bookmarkEnd w:id="7"/>
      <w:r w:rsidRPr="00BB0FB7">
        <w:rPr>
          <w:sz w:val="32"/>
        </w:rPr>
        <w:t>Informatie</w:t>
      </w:r>
      <w:bookmarkEnd w:id="8"/>
    </w:p>
    <w:p w:rsidR="00C4736D" w:rsidRDefault="00C4736D" w:rsidP="00C4736D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Beschrijf globaal welke informatie door de ap</w:t>
      </w:r>
      <w:bookmarkStart w:id="9" w:name="_GoBack"/>
      <w:bookmarkEnd w:id="9"/>
      <w:r>
        <w:rPr>
          <w:rFonts w:ascii="Calibri" w:hAnsi="Calibri"/>
          <w:sz w:val="22"/>
          <w:szCs w:val="20"/>
        </w:rPr>
        <w:t>plicatie gegeven wordt en welke overzichten en rapportages door de applicatie gegenereerd worden.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bookmarkStart w:id="10" w:name="_Toc451844221"/>
      <w:r w:rsidRPr="00BB0FB7">
        <w:rPr>
          <w:sz w:val="32"/>
        </w:rPr>
        <w:t>Overig</w:t>
      </w:r>
      <w:bookmarkEnd w:id="10"/>
    </w:p>
    <w:p w:rsidR="00C4736D" w:rsidRPr="00013C56" w:rsidRDefault="00C4736D" w:rsidP="00C4736D">
      <w:r>
        <w:t>Geef hier andere relevante informatie, indien nodig.</w:t>
      </w:r>
    </w:p>
    <w:p w:rsidR="00C4736D" w:rsidRPr="000F2F06" w:rsidRDefault="00C4736D" w:rsidP="00C4736D">
      <w:pPr>
        <w:rPr>
          <w:rFonts w:ascii="Calibri" w:hAnsi="Calibri"/>
        </w:rPr>
      </w:pPr>
    </w:p>
    <w:p w:rsidR="00F900A2" w:rsidRPr="00C4736D" w:rsidRDefault="00F900A2" w:rsidP="00C4736D"/>
    <w:sectPr w:rsidR="00F900A2" w:rsidRPr="00C4736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40A" w:rsidRDefault="00BA640A" w:rsidP="0001646D">
      <w:pPr>
        <w:spacing w:after="0" w:line="240" w:lineRule="auto"/>
      </w:pPr>
      <w:r>
        <w:separator/>
      </w:r>
    </w:p>
  </w:endnote>
  <w:endnote w:type="continuationSeparator" w:id="0">
    <w:p w:rsidR="00BA640A" w:rsidRDefault="00BA640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728636285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A35B3B" w:rsidRPr="00A766B5" w:rsidRDefault="00BB0FB7" w:rsidP="00A35B3B">
        <w:pPr>
          <w:pStyle w:val="Footer"/>
          <w:rPr>
            <w:sz w:val="16"/>
            <w:szCs w:val="16"/>
          </w:rPr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FILENAME \* MERGEFORMAT </w:instrText>
        </w:r>
        <w:r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AMO Sjabloon programma van eisen</w:t>
        </w:r>
        <w:r>
          <w:rPr>
            <w:sz w:val="16"/>
            <w:szCs w:val="16"/>
          </w:rPr>
          <w:fldChar w:fldCharType="end"/>
        </w:r>
        <w:r w:rsidR="00A35B3B">
          <w:rPr>
            <w:sz w:val="16"/>
            <w:szCs w:val="16"/>
          </w:rPr>
          <w:tab/>
        </w:r>
        <w:r w:rsidR="00A35B3B">
          <w:rPr>
            <w:sz w:val="16"/>
            <w:szCs w:val="16"/>
          </w:rPr>
          <w:tab/>
          <w:t>versie 1</w:t>
        </w:r>
      </w:p>
      <w:p w:rsidR="00A35B3B" w:rsidRDefault="00A35B3B" w:rsidP="00A35B3B">
        <w:pPr>
          <w:pStyle w:val="Footer"/>
        </w:pPr>
        <w:r w:rsidRPr="00CE504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 xml:space="preserve"> 2016</w:t>
        </w:r>
        <w:r w:rsidRPr="004C3BF5">
          <w:rPr>
            <w:sz w:val="16"/>
            <w:szCs w:val="16"/>
          </w:rPr>
          <w:tab/>
        </w:r>
        <w:r w:rsidRPr="004C3BF5">
          <w:rPr>
            <w:sz w:val="16"/>
            <w:szCs w:val="16"/>
          </w:rPr>
          <w:tab/>
          <w:t>pag.</w:t>
        </w:r>
        <w:r w:rsidRPr="00DE799D">
          <w:rPr>
            <w:sz w:val="16"/>
            <w:szCs w:val="16"/>
          </w:rPr>
          <w:t xml:space="preserve"> </w:t>
        </w:r>
        <w:r w:rsidRPr="004C3BF5">
          <w:rPr>
            <w:sz w:val="16"/>
            <w:szCs w:val="16"/>
          </w:rPr>
          <w:fldChar w:fldCharType="begin"/>
        </w:r>
        <w:r w:rsidRPr="004C3BF5">
          <w:rPr>
            <w:sz w:val="16"/>
            <w:szCs w:val="16"/>
          </w:rPr>
          <w:instrText>PAGE</w:instrText>
        </w:r>
        <w:r w:rsidRPr="004C3BF5">
          <w:rPr>
            <w:sz w:val="16"/>
            <w:szCs w:val="16"/>
          </w:rPr>
          <w:fldChar w:fldCharType="separate"/>
        </w:r>
        <w:r w:rsidR="0075683D">
          <w:rPr>
            <w:noProof/>
            <w:sz w:val="16"/>
            <w:szCs w:val="16"/>
          </w:rPr>
          <w:t>3</w:t>
        </w:r>
        <w:r w:rsidRPr="004C3BF5">
          <w:rPr>
            <w:sz w:val="16"/>
            <w:szCs w:val="16"/>
          </w:rPr>
          <w:fldChar w:fldCharType="end"/>
        </w:r>
        <w:r w:rsidRPr="004C3BF5">
          <w:rPr>
            <w:sz w:val="16"/>
            <w:szCs w:val="16"/>
          </w:rPr>
          <w:t xml:space="preserve"> van </w:t>
        </w:r>
        <w:r w:rsidRPr="004C3BF5">
          <w:rPr>
            <w:sz w:val="16"/>
            <w:szCs w:val="16"/>
          </w:rPr>
          <w:fldChar w:fldCharType="begin"/>
        </w:r>
        <w:r w:rsidRPr="004C3BF5">
          <w:rPr>
            <w:sz w:val="16"/>
            <w:szCs w:val="16"/>
          </w:rPr>
          <w:instrText>NUMPAGES</w:instrText>
        </w:r>
        <w:r w:rsidRPr="004C3BF5">
          <w:rPr>
            <w:sz w:val="16"/>
            <w:szCs w:val="16"/>
          </w:rPr>
          <w:fldChar w:fldCharType="separate"/>
        </w:r>
        <w:r w:rsidR="0075683D">
          <w:rPr>
            <w:noProof/>
            <w:sz w:val="16"/>
            <w:szCs w:val="16"/>
          </w:rPr>
          <w:t>3</w:t>
        </w:r>
        <w:r w:rsidRPr="004C3BF5">
          <w:rPr>
            <w:sz w:val="16"/>
            <w:szCs w:val="16"/>
          </w:rPr>
          <w:fldChar w:fldCharType="end"/>
        </w:r>
      </w:p>
    </w:sdtContent>
  </w:sdt>
  <w:p w:rsidR="00DE799D" w:rsidRPr="00A35B3B" w:rsidRDefault="00DE799D" w:rsidP="00A35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40A" w:rsidRDefault="00BA640A" w:rsidP="0001646D">
      <w:pPr>
        <w:spacing w:after="0" w:line="240" w:lineRule="auto"/>
      </w:pPr>
      <w:r>
        <w:separator/>
      </w:r>
    </w:p>
  </w:footnote>
  <w:footnote w:type="continuationSeparator" w:id="0">
    <w:p w:rsidR="00BA640A" w:rsidRDefault="00BA640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539DF"/>
    <w:multiLevelType w:val="hybridMultilevel"/>
    <w:tmpl w:val="AD6A418C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CD2ADE"/>
    <w:multiLevelType w:val="hybridMultilevel"/>
    <w:tmpl w:val="A18CF20A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155807"/>
    <w:rsid w:val="00163F07"/>
    <w:rsid w:val="002015C7"/>
    <w:rsid w:val="00376916"/>
    <w:rsid w:val="003B3090"/>
    <w:rsid w:val="003C015F"/>
    <w:rsid w:val="00467B0E"/>
    <w:rsid w:val="004F6F61"/>
    <w:rsid w:val="0075683D"/>
    <w:rsid w:val="007A05AD"/>
    <w:rsid w:val="00A35B3B"/>
    <w:rsid w:val="00AB30EE"/>
    <w:rsid w:val="00AF1FBB"/>
    <w:rsid w:val="00B05038"/>
    <w:rsid w:val="00BA640A"/>
    <w:rsid w:val="00BB0FB7"/>
    <w:rsid w:val="00C46A4B"/>
    <w:rsid w:val="00C4736D"/>
    <w:rsid w:val="00C50E32"/>
    <w:rsid w:val="00CA7F01"/>
    <w:rsid w:val="00DE799D"/>
    <w:rsid w:val="00F3213B"/>
    <w:rsid w:val="00F52438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C473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B0FB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C473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B0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56FF3D1C.dotm</Template>
  <TotalTime>0</TotalTime>
  <Pages>3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Rockx, L.H.G. (Linda)</cp:lastModifiedBy>
  <cp:revision>7</cp:revision>
  <dcterms:created xsi:type="dcterms:W3CDTF">2016-10-27T09:44:00Z</dcterms:created>
  <dcterms:modified xsi:type="dcterms:W3CDTF">2016-11-25T12:33:00Z</dcterms:modified>
</cp:coreProperties>
</file>